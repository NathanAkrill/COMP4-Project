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52" w:rsidRDefault="00173F2C" w:rsidP="00173F2C">
      <w:pPr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BETA Testing</w:t>
      </w:r>
    </w:p>
    <w:p w:rsidR="00173F2C" w:rsidRDefault="00173F2C" w:rsidP="00173F2C">
      <w:pPr>
        <w:jc w:val="center"/>
        <w:rPr>
          <w:rFonts w:asciiTheme="minorHAnsi" w:hAnsiTheme="minorHAnsi"/>
          <w:b/>
          <w:u w:val="single"/>
        </w:rPr>
      </w:pPr>
    </w:p>
    <w:p w:rsidR="00173F2C" w:rsidRDefault="00173F2C" w:rsidP="00173F2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task is to use the program as a typical user. Try out some questions, save some scores etc. Record any issues you have below and make some suggestions for improvement.</w:t>
      </w:r>
    </w:p>
    <w:p w:rsidR="00173F2C" w:rsidRDefault="00173F2C" w:rsidP="00173F2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Note – </w:t>
      </w:r>
      <w:r>
        <w:rPr>
          <w:rFonts w:asciiTheme="minorHAnsi" w:hAnsiTheme="minorHAnsi"/>
          <w:sz w:val="22"/>
          <w:szCs w:val="22"/>
        </w:rPr>
        <w:t>There is a limited number of questions on most topics, the only one with a substantial amount of questions is mechanics, but feel free to use the others anyway.</w:t>
      </w:r>
    </w:p>
    <w:p w:rsidR="00173F2C" w:rsidRDefault="00173F2C" w:rsidP="00173F2C">
      <w:pPr>
        <w:rPr>
          <w:rFonts w:asciiTheme="minorHAnsi" w:hAnsiTheme="minorHAnsi"/>
          <w:sz w:val="22"/>
          <w:szCs w:val="22"/>
        </w:rPr>
      </w:pPr>
    </w:p>
    <w:p w:rsidR="00173F2C" w:rsidRPr="00173F2C" w:rsidRDefault="00173F2C" w:rsidP="00173F2C">
      <w:pPr>
        <w:rPr>
          <w:rFonts w:asciiTheme="minorHAnsi" w:hAnsiTheme="minorHAnsi"/>
          <w:sz w:val="22"/>
          <w:szCs w:val="22"/>
        </w:rPr>
      </w:pPr>
      <w:r w:rsidRPr="00173F2C"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DDD83" wp14:editId="3AD7BD50">
                <wp:simplePos x="0" y="0"/>
                <wp:positionH relativeFrom="column">
                  <wp:posOffset>-342900</wp:posOffset>
                </wp:positionH>
                <wp:positionV relativeFrom="paragraph">
                  <wp:posOffset>4147185</wp:posOffset>
                </wp:positionV>
                <wp:extent cx="6000750" cy="39814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398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F2C" w:rsidRDefault="00173F2C" w:rsidP="00173F2C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173F2C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If you have any ideas for improvement, write them in this box.</w:t>
                            </w:r>
                          </w:p>
                          <w:p w:rsidR="00CC54DD" w:rsidRDefault="00283047" w:rsidP="00173F2C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 xml:space="preserve">The user interface could be more </w:t>
                            </w:r>
                            <w:r w:rsidR="00CC54DD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appealing (This is just petty)</w:t>
                            </w:r>
                          </w:p>
                          <w:p w:rsidR="00CC54DD" w:rsidRDefault="00CC54DD" w:rsidP="00173F2C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 xml:space="preserve">The questions could be written in a nicer format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. Symbols and units used instead of words (If possible)</w:t>
                            </w:r>
                            <w:bookmarkStart w:id="0" w:name="_GoBack"/>
                            <w:bookmarkEnd w:id="0"/>
                          </w:p>
                          <w:p w:rsidR="00283047" w:rsidRDefault="00283047" w:rsidP="00173F2C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283047" w:rsidRPr="00173F2C" w:rsidRDefault="00283047" w:rsidP="00173F2C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326.55pt;width:472.5pt;height:3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">
                <v:textbox>
                  <w:txbxContent>
                    <w:p w:rsidR="00173F2C" w:rsidRDefault="00173F2C" w:rsidP="00173F2C">
                      <w:p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173F2C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If you have any ideas for improvement, write them in this box.</w:t>
                      </w:r>
                    </w:p>
                    <w:p w:rsidR="00CC54DD" w:rsidRDefault="00283047" w:rsidP="00173F2C">
                      <w:p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 xml:space="preserve">The user interface could be more </w:t>
                      </w:r>
                      <w:r w:rsidR="00CC54DD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appealing (This is just petty)</w:t>
                      </w:r>
                    </w:p>
                    <w:p w:rsidR="00CC54DD" w:rsidRDefault="00CC54DD" w:rsidP="00173F2C">
                      <w:p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 xml:space="preserve">The questions could be written in a nicer format </w:t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eg</w:t>
                      </w:r>
                      <w:proofErr w:type="spellEnd"/>
                      <w: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. Symbols and units used instead of words (If possible)</w:t>
                      </w:r>
                      <w:bookmarkStart w:id="1" w:name="_GoBack"/>
                      <w:bookmarkEnd w:id="1"/>
                    </w:p>
                    <w:p w:rsidR="00283047" w:rsidRDefault="00283047" w:rsidP="00173F2C">
                      <w:p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</w:p>
                    <w:p w:rsidR="00283047" w:rsidRPr="00173F2C" w:rsidRDefault="00283047" w:rsidP="00173F2C">
                      <w:p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73F2C">
        <w:rPr>
          <w:rFonts w:asciiTheme="minorHAnsi" w:hAnsi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088C0" wp14:editId="117B2CAF">
                <wp:simplePos x="0" y="0"/>
                <wp:positionH relativeFrom="column">
                  <wp:posOffset>-342900</wp:posOffset>
                </wp:positionH>
                <wp:positionV relativeFrom="paragraph">
                  <wp:posOffset>3810</wp:posOffset>
                </wp:positionV>
                <wp:extent cx="6000750" cy="39243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F2C" w:rsidRDefault="00173F2C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173F2C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Please record any issues in this box. (Be as specific as possible).</w:t>
                            </w:r>
                          </w:p>
                          <w:p w:rsidR="00283047" w:rsidRPr="00173F2C" w:rsidRDefault="00283047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I was unable to find any issues with regards to the performance of the program.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7pt;margin-top:.3pt;width:472.5pt;height:30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">
                <v:textbox>
                  <w:txbxContent>
                    <w:p w:rsidR="00173F2C" w:rsidRDefault="00173F2C">
                      <w:p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173F2C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Please record any issues in this box. (Be as specific as possible).</w:t>
                      </w:r>
                    </w:p>
                    <w:p w:rsidR="00283047" w:rsidRPr="00173F2C" w:rsidRDefault="00283047">
                      <w:p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I was unable to find any issues with regards to the performance of the program.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F2C" w:rsidRPr="00173F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2C"/>
    <w:rsid w:val="00101E52"/>
    <w:rsid w:val="00173F2C"/>
    <w:rsid w:val="00283047"/>
    <w:rsid w:val="00C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2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2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F77F521D</Template>
  <TotalTime>1</TotalTime>
  <Pages>1</Pages>
  <Words>63</Words>
  <Characters>296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Akrill</dc:creator>
  <cp:lastModifiedBy>08DuxburyL</cp:lastModifiedBy>
  <cp:revision>2</cp:revision>
  <dcterms:created xsi:type="dcterms:W3CDTF">2015-03-26T11:50:00Z</dcterms:created>
  <dcterms:modified xsi:type="dcterms:W3CDTF">2015-03-26T11:50:00Z</dcterms:modified>
</cp:coreProperties>
</file>