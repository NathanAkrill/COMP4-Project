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D2" w:rsidRDefault="00B941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Testing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972ED2" w:rsidRDefault="00B9412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test the program, I am going to put in various possible inputs to the program and see if the outputs match what is expected. I will also list any possible fixes, </w:t>
      </w:r>
      <w:r w:rsidR="005E738C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whether or not I have implemented them.</w:t>
      </w:r>
    </w:p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6"/>
        <w:gridCol w:w="1851"/>
        <w:gridCol w:w="3552"/>
        <w:gridCol w:w="1044"/>
        <w:gridCol w:w="1353"/>
      </w:tblGrid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Expected Output/Response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Actual Output/Response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Possible fix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Fix implemented?</w:t>
            </w: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wrong answers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Score of 0, scores file reads 0.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Calculation questions have equations in wrong format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Marked as incorrect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correct answer syntax in text field so user avoids this.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leave all answers blank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Calculation questions marked incorrect. Some Multiple Choice questions are correct.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Any topic, all correct answers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Given 10 points. Score saved in text file as 10.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 not change </w:t>
            </w:r>
            <w:r w:rsidR="003817A0">
              <w:rPr>
                <w:rFonts w:ascii="Times New Roman" w:eastAsia="Times New Roman" w:hAnsi="Times New Roman" w:cs="Times New Roman"/>
              </w:rPr>
              <w:t>name field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“Enter your name”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5E73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Blank name field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stored as blank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loop to save name as “Student”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3817A0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 test, back to menu, click test again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Runs test again.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738C" w:rsidRDefault="003817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ArrayIndexOutOfBoundsException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EA7670" w:rsidRDefault="00EA767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(See screenshot below)</w:t>
            </w:r>
            <w:bookmarkStart w:id="0" w:name="_GoBack"/>
            <w:bookmarkEnd w:id="0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Reset variable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questionNo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0 upon test starting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E738C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9412B" w:rsidTr="005E738C">
        <w:trPr>
          <w:trHeight w:val="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9412B" w:rsidRDefault="00B9412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72ED2" w:rsidRDefault="00972ED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72ED2" w:rsidRDefault="00EA7670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0200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12pt;height:157.5pt" o:ole="">
            <v:imagedata r:id="rId4" o:title=""/>
          </v:shape>
          <o:OLEObject Type="Embed" ProgID="PBrush" ShapeID="_x0000_i1043" DrawAspect="Content" ObjectID="_1486968649" r:id="rId5"/>
        </w:object>
      </w:r>
    </w:p>
    <w:sectPr w:rsidR="0097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2ED2"/>
    <w:rsid w:val="003817A0"/>
    <w:rsid w:val="005E738C"/>
    <w:rsid w:val="00632D5B"/>
    <w:rsid w:val="00972ED2"/>
    <w:rsid w:val="00B9412B"/>
    <w:rsid w:val="00E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E2298D62</Template>
  <TotalTime>0</TotalTime>
  <Pages>2</Pages>
  <Words>170</Words>
  <Characters>974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2</cp:revision>
  <dcterms:created xsi:type="dcterms:W3CDTF">2015-03-04T10:04:00Z</dcterms:created>
  <dcterms:modified xsi:type="dcterms:W3CDTF">2015-03-04T10:04:00Z</dcterms:modified>
</cp:coreProperties>
</file>