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52" w:rsidRDefault="00BA10F5" w:rsidP="00BA10F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Testing</w:t>
      </w:r>
    </w:p>
    <w:p w:rsidR="00BA10F5" w:rsidRDefault="00BA10F5" w:rsidP="00BA10F5">
      <w:pPr>
        <w:rPr>
          <w:sz w:val="28"/>
          <w:szCs w:val="28"/>
          <w:u w:val="single"/>
        </w:rPr>
      </w:pPr>
    </w:p>
    <w:p w:rsidR="00BA10F5" w:rsidRDefault="00BA10F5" w:rsidP="00BA10F5">
      <w:pPr>
        <w:rPr>
          <w:sz w:val="22"/>
          <w:szCs w:val="22"/>
        </w:rPr>
      </w:pPr>
      <w:r>
        <w:rPr>
          <w:sz w:val="22"/>
          <w:szCs w:val="22"/>
        </w:rPr>
        <w:t>To test the program, I am going to put in various possible inputs to the program and see if the outputs match what is expected.</w:t>
      </w:r>
    </w:p>
    <w:p w:rsidR="00BA10F5" w:rsidRDefault="00BA10F5" w:rsidP="00BA10F5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10F5" w:rsidTr="00BA10F5">
        <w:tc>
          <w:tcPr>
            <w:tcW w:w="2840" w:type="dxa"/>
          </w:tcPr>
          <w:p w:rsidR="00BA10F5" w:rsidRPr="00BA10F5" w:rsidRDefault="00BA10F5" w:rsidP="00BA10F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 w:rsidR="00BA10F5" w:rsidRPr="00BA10F5" w:rsidRDefault="00BA10F5" w:rsidP="00BA10F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Expected Output/Response</w:t>
            </w:r>
          </w:p>
        </w:tc>
        <w:tc>
          <w:tcPr>
            <w:tcW w:w="2841" w:type="dxa"/>
          </w:tcPr>
          <w:p w:rsidR="00BA10F5" w:rsidRPr="00BA10F5" w:rsidRDefault="00BA10F5" w:rsidP="00BA10F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 Output/Response</w:t>
            </w:r>
          </w:p>
        </w:tc>
      </w:tr>
      <w:tr w:rsidR="00BA10F5" w:rsidTr="00BA10F5">
        <w:tc>
          <w:tcPr>
            <w:tcW w:w="2840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 topic, all wrong answers</w:t>
            </w: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Score of 0</w:t>
            </w: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</w:tr>
      <w:tr w:rsidR="00BA10F5" w:rsidTr="00BA10F5">
        <w:tc>
          <w:tcPr>
            <w:tcW w:w="2840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Any topic, </w:t>
            </w:r>
            <w:r w:rsidR="00BE042E">
              <w:rPr>
                <w:sz w:val="22"/>
                <w:szCs w:val="22"/>
              </w:rPr>
              <w:t xml:space="preserve">Calculation questions use units in wrong </w:t>
            </w:r>
            <w:proofErr w:type="spellStart"/>
            <w:r w:rsidR="00BE042E">
              <w:rPr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2841" w:type="dxa"/>
          </w:tcPr>
          <w:p w:rsidR="00BA10F5" w:rsidRDefault="00BE042E" w:rsidP="00BA10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Marked as incorrect</w:t>
            </w: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</w:tr>
      <w:tr w:rsidR="00BA10F5" w:rsidTr="00BA10F5">
        <w:tc>
          <w:tcPr>
            <w:tcW w:w="2840" w:type="dxa"/>
          </w:tcPr>
          <w:p w:rsidR="00BA10F5" w:rsidRDefault="00BE042E" w:rsidP="00BA10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 topic, leave all answers blank</w:t>
            </w:r>
          </w:p>
        </w:tc>
        <w:tc>
          <w:tcPr>
            <w:tcW w:w="2841" w:type="dxa"/>
          </w:tcPr>
          <w:p w:rsidR="00BA10F5" w:rsidRDefault="00BE042E" w:rsidP="00BA10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Score of 0</w:t>
            </w: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</w:tr>
      <w:tr w:rsidR="00BA10F5" w:rsidTr="00BA10F5">
        <w:tc>
          <w:tcPr>
            <w:tcW w:w="2840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</w:tr>
      <w:tr w:rsidR="00BA10F5" w:rsidTr="00BA10F5">
        <w:tc>
          <w:tcPr>
            <w:tcW w:w="2840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</w:tr>
      <w:tr w:rsidR="00BA10F5" w:rsidTr="00BA10F5">
        <w:tc>
          <w:tcPr>
            <w:tcW w:w="2840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</w:tr>
      <w:tr w:rsidR="00BA10F5" w:rsidTr="00BA10F5">
        <w:tc>
          <w:tcPr>
            <w:tcW w:w="2840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</w:tcPr>
          <w:p w:rsidR="00BA10F5" w:rsidRDefault="00BA10F5" w:rsidP="00BA10F5">
            <w:pPr>
              <w:rPr>
                <w:sz w:val="22"/>
                <w:szCs w:val="22"/>
              </w:rPr>
            </w:pPr>
          </w:p>
        </w:tc>
      </w:tr>
    </w:tbl>
    <w:p w:rsidR="00BA10F5" w:rsidRDefault="00BA10F5" w:rsidP="00BA10F5">
      <w:pPr>
        <w:rPr>
          <w:sz w:val="22"/>
          <w:szCs w:val="22"/>
        </w:rPr>
      </w:pPr>
    </w:p>
    <w:p w:rsidR="00BA10F5" w:rsidRPr="00BA10F5" w:rsidRDefault="00BA10F5" w:rsidP="00BA10F5">
      <w:pPr>
        <w:rPr>
          <w:sz w:val="22"/>
          <w:szCs w:val="22"/>
        </w:rPr>
      </w:pPr>
    </w:p>
    <w:sectPr w:rsidR="00BA10F5" w:rsidRPr="00BA10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F5"/>
    <w:rsid w:val="00101E52"/>
    <w:rsid w:val="00BA10F5"/>
    <w:rsid w:val="00B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B6AD714</Template>
  <TotalTime>17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Akrill</dc:creator>
  <cp:lastModifiedBy>Nathan Akrill</cp:lastModifiedBy>
  <cp:revision>1</cp:revision>
  <dcterms:created xsi:type="dcterms:W3CDTF">2015-02-05T12:48:00Z</dcterms:created>
  <dcterms:modified xsi:type="dcterms:W3CDTF">2015-02-05T13:05:00Z</dcterms:modified>
</cp:coreProperties>
</file>